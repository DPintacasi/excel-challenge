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1851" w14:textId="622EE49E" w:rsidR="009D48B8" w:rsidRPr="009D48B8" w:rsidRDefault="009D48B8" w:rsidP="009D48B8">
      <w:pPr>
        <w:pStyle w:val="Heading1"/>
      </w:pPr>
      <w:r>
        <w:t>Excel Challenge: Kickstarter</w:t>
      </w:r>
    </w:p>
    <w:p w14:paraId="747CD540" w14:textId="7D10833F" w:rsidR="009D48B8" w:rsidRDefault="009D48B8" w:rsidP="009D4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48B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Given the provided data, what are three conclusions we can draw about Kickstarter campaigns?</w:t>
      </w:r>
    </w:p>
    <w:p w14:paraId="7D87F91A" w14:textId="77777777" w:rsidR="009D48B8" w:rsidRPr="009D48B8" w:rsidRDefault="009D48B8" w:rsidP="009D48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1EDAB816" w14:textId="40648A82" w:rsidR="009D48B8" w:rsidRDefault="009D48B8" w:rsidP="009D48B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Plays are the most abundant project on </w:t>
      </w:r>
      <w:r w:rsidR="001C3C1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Kickstarter.</w:t>
      </w:r>
    </w:p>
    <w:p w14:paraId="438FF34C" w14:textId="77777777" w:rsidR="001C3C1C" w:rsidRDefault="001C3C1C" w:rsidP="001C3C1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41BBF575" w14:textId="71AA00DF" w:rsidR="009D48B8" w:rsidRDefault="001C3C1C" w:rsidP="009D48B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79CF72" wp14:editId="40C8C7E9">
            <wp:simplePos x="0" y="0"/>
            <wp:positionH relativeFrom="column">
              <wp:posOffset>889091</wp:posOffset>
            </wp:positionH>
            <wp:positionV relativeFrom="paragraph">
              <wp:posOffset>326390</wp:posOffset>
            </wp:positionV>
            <wp:extent cx="3971290" cy="2906395"/>
            <wp:effectExtent l="0" t="0" r="16510" b="1460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6DAA7D-ABBC-0741-9761-F0950C0DE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8B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Of all the types of projects, music was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the most successful by proportion. </w:t>
      </w:r>
    </w:p>
    <w:p w14:paraId="6FC3F6BF" w14:textId="77777777" w:rsidR="001C3C1C" w:rsidRDefault="001C3C1C" w:rsidP="001C3C1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75C2C53D" w14:textId="169A4E34" w:rsidR="009D48B8" w:rsidRDefault="001C3C1C" w:rsidP="009D48B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The least successful projects were started in </w:t>
      </w:r>
      <w:r w:rsidR="00175F1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towards the end of the year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.</w:t>
      </w:r>
    </w:p>
    <w:p w14:paraId="7F58CEB3" w14:textId="13161356" w:rsidR="001C3C1C" w:rsidRDefault="001C3C1C" w:rsidP="001C3C1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0F09745" wp14:editId="293DFF58">
            <wp:extent cx="43561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B34C57A-FD5C-C645-ACF5-FCABE0F41B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E662EF" w14:textId="375237E9" w:rsidR="009D48B8" w:rsidRPr="009D48B8" w:rsidRDefault="009D48B8" w:rsidP="009D48B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2BFA26DC" w14:textId="0026ED53" w:rsidR="001820AB" w:rsidRDefault="009D48B8" w:rsidP="00175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48B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What are some limitations of this dataset?</w:t>
      </w:r>
    </w:p>
    <w:p w14:paraId="4697C1CD" w14:textId="21F224F2" w:rsidR="00175F10" w:rsidRPr="00175F10" w:rsidRDefault="00175F10" w:rsidP="00175F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There is no data about </w:t>
      </w:r>
      <w:r w:rsidRPr="00175F1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how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the campaign was run such as primary marketing method, number of tiers of perks, perk value. This could give great insight in how to optimize one’s campaign.</w:t>
      </w:r>
    </w:p>
    <w:p w14:paraId="7D956C3F" w14:textId="1D7D8078" w:rsidR="001C3C1C" w:rsidRPr="001C3C1C" w:rsidRDefault="009D48B8" w:rsidP="001C3C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48B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What are some other possible tables and/or graphs that we could create?</w:t>
      </w:r>
    </w:p>
    <w:p w14:paraId="604BF093" w14:textId="2513DEA8" w:rsidR="001C3C1C" w:rsidRDefault="001C3C1C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Similar analysis of deadline date </w:t>
      </w:r>
    </w:p>
    <w:p w14:paraId="5FE8B5DB" w14:textId="6CF3CEA8" w:rsidR="001C3C1C" w:rsidRDefault="001C3C1C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 rate per category (percentage of successful projects by category)</w:t>
      </w:r>
    </w:p>
    <w:p w14:paraId="4B03D449" w14:textId="4608C3BF" w:rsidR="001C3C1C" w:rsidRDefault="001C3C1C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Average </w:t>
      </w:r>
      <w:r w:rsidR="001820A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backer pledges per category</w:t>
      </w:r>
    </w:p>
    <w:p w14:paraId="6E865B45" w14:textId="78B2C3FD" w:rsidR="001820AB" w:rsidRDefault="001820AB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Relationship between state and how large the goal was, controlling for category</w:t>
      </w:r>
    </w:p>
    <w:p w14:paraId="7A3A9DE9" w14:textId="7A1F956F" w:rsidR="001820AB" w:rsidRDefault="001820AB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Effect of “staff pick”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i.e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chart showing relationship of state and staff pick</w:t>
      </w:r>
    </w:p>
    <w:p w14:paraId="28B4B9F0" w14:textId="4A53E777" w:rsidR="001820AB" w:rsidRPr="009D48B8" w:rsidRDefault="001820AB" w:rsidP="001C3C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Effect of currency on state</w:t>
      </w:r>
    </w:p>
    <w:p w14:paraId="3F2FB9C6" w14:textId="608F97F8" w:rsidR="00807843" w:rsidRDefault="00807843" w:rsidP="009D48B8">
      <w:pPr>
        <w:pStyle w:val="ListBullet"/>
        <w:numPr>
          <w:ilvl w:val="0"/>
          <w:numId w:val="0"/>
        </w:numPr>
        <w:ind w:left="432"/>
      </w:pPr>
    </w:p>
    <w:sectPr w:rsidR="00807843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580C6" w14:textId="77777777" w:rsidR="007D389E" w:rsidRDefault="007D389E">
      <w:r>
        <w:separator/>
      </w:r>
    </w:p>
    <w:p w14:paraId="567A1BDF" w14:textId="77777777" w:rsidR="007D389E" w:rsidRDefault="007D389E"/>
  </w:endnote>
  <w:endnote w:type="continuationSeparator" w:id="0">
    <w:p w14:paraId="0C048B4C" w14:textId="77777777" w:rsidR="007D389E" w:rsidRDefault="007D389E">
      <w:r>
        <w:continuationSeparator/>
      </w:r>
    </w:p>
    <w:p w14:paraId="2560AC44" w14:textId="77777777" w:rsidR="007D389E" w:rsidRDefault="007D3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FE40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01D0" w14:textId="77777777" w:rsidR="007D389E" w:rsidRDefault="007D389E">
      <w:r>
        <w:separator/>
      </w:r>
    </w:p>
    <w:p w14:paraId="075E6614" w14:textId="77777777" w:rsidR="007D389E" w:rsidRDefault="007D389E"/>
  </w:footnote>
  <w:footnote w:type="continuationSeparator" w:id="0">
    <w:p w14:paraId="56E91F63" w14:textId="77777777" w:rsidR="007D389E" w:rsidRDefault="007D389E">
      <w:r>
        <w:continuationSeparator/>
      </w:r>
    </w:p>
    <w:p w14:paraId="4865F98C" w14:textId="77777777" w:rsidR="007D389E" w:rsidRDefault="007D38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13417"/>
    <w:multiLevelType w:val="multilevel"/>
    <w:tmpl w:val="D0CA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B8"/>
    <w:rsid w:val="000F312B"/>
    <w:rsid w:val="00175F10"/>
    <w:rsid w:val="001820AB"/>
    <w:rsid w:val="001C3C1C"/>
    <w:rsid w:val="004C7BD7"/>
    <w:rsid w:val="007D389E"/>
    <w:rsid w:val="00807843"/>
    <w:rsid w:val="008F7B3E"/>
    <w:rsid w:val="009D48B8"/>
    <w:rsid w:val="00F76F7B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0691C"/>
  <w15:chartTrackingRefBased/>
  <w15:docId w15:val="{39C9207C-E12D-A349-90A3-800D1942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D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lepintacasi/Library/Containers/com.microsoft.Word/Data/Library/Application%20Support/Microsoft/Office/16.0/DTS/en-GB%7b0F1DC282-F06F-4145-80B3-2DC1727F073B%7d/%7b4FF3ABDF-0683-5442-926A-AF66298C9AAC%7dtf1000208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lepintacasi/Desktop/excel-challenge/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lepintacasi/Desktop/excel-challenge/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[Solution.xlsx]Pivot Chart Categories!PivotTable7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Kickstarter</a:t>
            </a:r>
            <a:r>
              <a:rPr lang="en-GB" baseline="0"/>
              <a:t> </a:t>
            </a:r>
            <a:r>
              <a:rPr lang="en-GB"/>
              <a:t>Projects by Catergory</a:t>
            </a:r>
            <a:r>
              <a:rPr lang="en-GB" baseline="0"/>
              <a:t> and Status</a:t>
            </a:r>
            <a:r>
              <a:rPr lang="en-GB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Chart Categories'!$B$3:$B$4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Chart Categories'!$A$5:$A$14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Chart Categories'!$B$5:$B$14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103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F-134E-8E11-7DD78491B761}"/>
            </c:ext>
          </c:extLst>
        </c:ser>
        <c:ser>
          <c:idx val="1"/>
          <c:order val="1"/>
          <c:tx>
            <c:strRef>
              <c:f>'Pivot Chart Categories'!$C$3:$C$4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Chart Categories'!$A$5:$A$14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Chart Categories'!$C$5:$C$14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F-134E-8E11-7DD78491B761}"/>
            </c:ext>
          </c:extLst>
        </c:ser>
        <c:ser>
          <c:idx val="2"/>
          <c:order val="2"/>
          <c:tx>
            <c:strRef>
              <c:f>'Pivot Chart Categories'!$D$3:$D$4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Chart Categories'!$A$5:$A$14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Chart Categories'!$D$5:$D$14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117</c:v>
                </c:pt>
                <c:pt idx="6">
                  <c:v>140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DF-134E-8E11-7DD78491B761}"/>
            </c:ext>
          </c:extLst>
        </c:ser>
        <c:ser>
          <c:idx val="3"/>
          <c:order val="3"/>
          <c:tx>
            <c:strRef>
              <c:f>'Pivot Chart Categories'!$E$3:$E$4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Chart Categories'!$A$5:$A$14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Chart Categories'!$E$5:$E$14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CDF-134E-8E11-7DD78491B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477819679"/>
        <c:axId val="1477821327"/>
      </c:barChart>
      <c:catAx>
        <c:axId val="1477819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21327"/>
        <c:crosses val="autoZero"/>
        <c:auto val="1"/>
        <c:lblAlgn val="ctr"/>
        <c:lblOffset val="100"/>
        <c:noMultiLvlLbl val="0"/>
      </c:catAx>
      <c:valAx>
        <c:axId val="147782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1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[Solution.xlsx]Pivot Chart Date Created!PivotTable10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Kickstarter</a:t>
            </a:r>
            <a:r>
              <a:rPr lang="en-GB" baseline="0"/>
              <a:t> Campaign Status By Creation Date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Chart Date 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Chart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 Date Created'!$B$6:$B$18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7-D84C-8FFA-2712B41CE0D6}"/>
            </c:ext>
          </c:extLst>
        </c:ser>
        <c:ser>
          <c:idx val="1"/>
          <c:order val="1"/>
          <c:tx>
            <c:strRef>
              <c:f>'Pivot Chart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Chart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C7-D84C-8FFA-2712B41CE0D6}"/>
            </c:ext>
          </c:extLst>
        </c:ser>
        <c:ser>
          <c:idx val="2"/>
          <c:order val="2"/>
          <c:tx>
            <c:strRef>
              <c:f>'Pivot Chart Date Created'!$D$4:$D$5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Chart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 Date Created'!$D$6:$D$18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C7-D84C-8FFA-2712B41CE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0123615"/>
        <c:axId val="1480125295"/>
      </c:lineChart>
      <c:catAx>
        <c:axId val="148012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Month</a:t>
                </a:r>
                <a:r>
                  <a:rPr lang="en-GB" baseline="0"/>
                  <a:t> Created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0125295"/>
        <c:crosses val="autoZero"/>
        <c:auto val="1"/>
        <c:lblAlgn val="ctr"/>
        <c:lblOffset val="100"/>
        <c:noMultiLvlLbl val="0"/>
      </c:catAx>
      <c:valAx>
        <c:axId val="148012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0123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Pintacasi, Danielle Franc</dc:creator>
  <cp:keywords/>
  <dc:description/>
  <cp:lastModifiedBy>Pintacasi, Danielle F</cp:lastModifiedBy>
  <cp:revision>5</cp:revision>
  <dcterms:created xsi:type="dcterms:W3CDTF">2020-12-19T21:43:00Z</dcterms:created>
  <dcterms:modified xsi:type="dcterms:W3CDTF">2020-12-20T00:51:00Z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